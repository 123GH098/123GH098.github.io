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8441055</wp:posOffset>
                </wp:positionV>
                <wp:extent cx="5072380" cy="1016000"/>
                <wp:effectExtent l="0" t="0" r="0" b="0"/>
                <wp:wrapNone/>
                <wp:docPr id="4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I am a student studying computer science and technology in Xiamen University Malaysia. I live in Seremban, Negeri Sembilan. During my spare time, I would always go to gym to do some exercise</w:t>
                            </w:r>
                            <w: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MY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94.55pt;margin-top:664.65pt;height:80pt;width:399.4pt;z-index:251717632;mso-width-relative:page;mso-height-relative:page;" filled="f" stroked="f" coordsize="21600,21600" o:gfxdata="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qA0X/aAAAADQEAAA8AAAAAAAAAAQAgAAAAIgAAAGRycy9kb3ducmV2LnhtbFBL&#10;AQIUABQAAAAIAIdO4kDS8kXfuwEAAEw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US" w:eastAsia="zh-CN"/>
                        </w:rPr>
                        <w:t>I am a student studying computer science and technology in Xiamen University Malaysia. I live in Seremban, Negeri Sembilan. During my spare time, I would always go to gym to do some exercise</w:t>
                      </w:r>
                      <w: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MY" w:eastAsia="zh-CN"/>
                        </w:rPr>
                        <w:t>s</w:t>
                      </w: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US" w:eastAsia="zh-CN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3582670</wp:posOffset>
                </wp:positionV>
                <wp:extent cx="1740535" cy="175895"/>
                <wp:effectExtent l="0" t="0" r="0" b="0"/>
                <wp:wrapNone/>
                <wp:docPr id="1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eastAsia="SimSun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文本框 48" o:spid="_x0000_s1026" o:spt="1" style="position:absolute;left:0pt;margin-left:-69.55pt;margin-top:282.1pt;height:13.85pt;width:137.05pt;z-index:251668480;mso-width-relative:page;mso-height-relative:page;" filled="f" stroked="f" coordsize="21600,21600" o:gfxdata="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VkVll3AAAAAwBAAAPAAAAAAAAAAEAIAAAACIAAABkcnMvZG93bnJldi54bWxQSwECFAAU&#10;AAAACACHTuJAgfXDwrQBAABB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Arial Black" w:hAnsi="Arial Black" w:eastAsia="SimSun" w:cs="Arial Black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2529205</wp:posOffset>
                </wp:positionV>
                <wp:extent cx="1734185" cy="175895"/>
                <wp:effectExtent l="0" t="0" r="0" b="0"/>
                <wp:wrapNone/>
                <wp:docPr id="7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文本框 48" o:spid="_x0000_s1026" o:spt="1" style="position:absolute;left:0pt;margin-left:-68.4pt;margin-top:199.15pt;height:13.85pt;width:136.55pt;z-index:251664384;mso-width-relative:page;mso-height-relative:page;" filled="f" stroked="f" coordsize="21600,21600" o:gfxdata="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sRUqncAAAADAEAAA8AAAAAAAAAAQAgAAAAIgAAAGRycy9kb3ducmV2LnhtbFBLAQIUABQA&#10;AAAIAIdO4kAf/bOpswEAAEADAAAOAAAAAAAAAAEAIAAAACs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auto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3067050</wp:posOffset>
                </wp:positionV>
                <wp:extent cx="1757680" cy="175895"/>
                <wp:effectExtent l="0" t="0" r="0" b="0"/>
                <wp:wrapNone/>
                <wp:docPr id="1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eastAsia="SimSun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C program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文本框 48" o:spid="_x0000_s1026" o:spt="1" style="position:absolute;left:0pt;margin-left:-69.95pt;margin-top:241.5pt;height:13.85pt;width:138.4pt;z-index:251666432;mso-width-relative:page;mso-height-relative:page;" filled="f" stroked="f" coordsize="21600,21600" o:gfxdata="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g0HFbcAAAADAEAAA8AAAAAAAAAAQAgAAAAIgAAAGRycy9kb3ducmV2LnhtbFBLAQIUABQA&#10;AAAIAIdO4kBrtH1tswEAAEEDAAAOAAAAAAAAAAEAIAAAACs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Arial Black" w:hAnsi="Arial Black" w:eastAsia="SimSun" w:cs="Arial Black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cs="Arial Black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C program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-780415</wp:posOffset>
                </wp:positionV>
                <wp:extent cx="1674495" cy="282575"/>
                <wp:effectExtent l="0" t="0" r="0" b="0"/>
                <wp:wrapNone/>
                <wp:docPr id="2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Personal info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00.05pt;margin-top:-61.45pt;height:22.25pt;width:131.85pt;z-index:251680768;mso-width-relative:page;mso-height-relative:page;" filled="f" stroked="f" coordsize="21600,21600" o:gfxdata="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gYz/naAAAADAEAAA8AAAAAAAAAAQAgAAAAIgAAAGRycy9kb3ducmV2LnhtbFBL&#10;AQIUABQAAAAIAIdO4kCMZr/cuwEAAEs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hint="default" w:ascii="Arial" w:hAnsi="Arial" w:eastAsia="Microsoft YaHei" w:cs="Arial"/>
                          <w:b/>
                          <w:bCs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auto"/>
                          <w:sz w:val="32"/>
                          <w:szCs w:val="32"/>
                          <w:lang w:val="en-US" w:eastAsia="zh-CN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-382905</wp:posOffset>
                </wp:positionV>
                <wp:extent cx="5172075" cy="15240"/>
                <wp:effectExtent l="0" t="4445" r="9525" b="10795"/>
                <wp:wrapNone/>
                <wp:docPr id="2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15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flip:y;margin-left:91.3pt;margin-top:-30.15pt;height:1.2pt;width:407.25pt;z-index:251679744;mso-width-relative:page;mso-height-relative:page;" filled="f" stroked="t" coordsize="21600,21600" o:gfxdata="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IUUFbbAAAACwEAAA8A&#10;AAAAAAAAAQAgAAAAIgAAAGRycy9kb3ducmV2LnhtbFBLAQIUABQAAAAIAIdO4kD9E6gp2wEAAJwD&#10;AAAOAAAAAAAAAAEAIAAAACoBAABkcnMvZTJvRG9jLnhtbFBLBQYAAAAABgAGAFkBAAB3BQAAAAA=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-64770</wp:posOffset>
                </wp:positionV>
                <wp:extent cx="228600" cy="228600"/>
                <wp:effectExtent l="0" t="0" r="0" b="0"/>
                <wp:wrapNone/>
                <wp:docPr id="29" name="矩形 33" descr="未标题-1-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alt="未标题-1-05" style="position:absolute;left:0pt;margin-left:239.85pt;margin-top:-5.1pt;height:18pt;width:18pt;z-index:251683840;mso-width-relative:page;mso-height-relative:page;" filled="t" stroked="f" coordsize="21600,21600" o:gfxdata="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">
                <v:fill type="frame" on="t" focussize="0,0" recolor="t" r:id="rId4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-57150</wp:posOffset>
                </wp:positionV>
                <wp:extent cx="228600" cy="228600"/>
                <wp:effectExtent l="0" t="0" r="0" b="0"/>
                <wp:wrapNone/>
                <wp:docPr id="30" name="矩形 33" descr="未标题-1-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alt="未标题-1-06" style="position:absolute;left:0pt;margin-left:308.45pt;margin-top:-4.5pt;height:18pt;width:18pt;z-index:251684864;mso-width-relative:page;mso-height-relative:page;" filled="t" stroked="f" coordsize="21600,21600" o:gfxdata="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">
                <v:fill type="frame" on="t" focussize="0,0" recolor="t" r:id="rId5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-46355</wp:posOffset>
                </wp:positionV>
                <wp:extent cx="774065" cy="176530"/>
                <wp:effectExtent l="0" t="0" r="0" b="0"/>
                <wp:wrapNone/>
                <wp:docPr id="3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Malaysia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326.8pt;margin-top:-3.65pt;height:13.9pt;width:60.95pt;z-index:251691008;mso-width-relative:page;mso-height-relative:page;" filled="f" stroked="f" coordsize="21600,21600" o:gfxdata="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dkpddkAAAAJAQAADwAAAAAAAAABACAAAAAiAAAAZHJzL2Rvd25yZXYueG1sUEsB&#10;AhQAFAAAAAgAh07iQKlzaG+7AQAAS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SimSun" w:cs="Arial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Malaysia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-46355</wp:posOffset>
                </wp:positionV>
                <wp:extent cx="640080" cy="176530"/>
                <wp:effectExtent l="0" t="0" r="0" b="0"/>
                <wp:wrapNone/>
                <wp:docPr id="3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SimSun" w:cs="Arial"/>
                                <w:color w:val="96969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09-05-2001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257.55pt;margin-top:-3.65pt;height:13.9pt;width:50.4pt;z-index:251689984;mso-width-relative:page;mso-height-relative:page;" filled="f" stroked="f" coordsize="21600,21600" o:gfxdata="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dnlN2QAAAAkBAAAPAAAAAAAAAAEAIAAAACIAAABkcnMvZG93bnJldi54bWxQSwEC&#10;FAAUAAAACACHTuJASqxJw7oBAABK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SimSun" w:cs="Arial"/>
                          <w:color w:val="96969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09-05-2001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-72390</wp:posOffset>
                </wp:positionV>
                <wp:extent cx="228600" cy="228600"/>
                <wp:effectExtent l="0" t="0" r="0" b="0"/>
                <wp:wrapNone/>
                <wp:docPr id="28" name="矩形 33" descr="未标题-1-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alt="未标题-1-04" style="position:absolute;left:0pt;margin-left:158.35pt;margin-top:-5.7pt;height:18pt;width:18pt;z-index:251682816;mso-width-relative:page;mso-height-relative:page;" filled="t" stroked="f" coordsize="21600,21600" o:gfxdata="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">
                <v:fill type="frame" on="t" focussize="0,0" recolor="t" r:id="rId6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-46355</wp:posOffset>
                </wp:positionV>
                <wp:extent cx="873760" cy="176530"/>
                <wp:effectExtent l="0" t="0" r="0" b="0"/>
                <wp:wrapNone/>
                <wp:docPr id="3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Ma Kok Weng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77.95pt;margin-top:-3.65pt;height:13.9pt;width:68.8pt;z-index:251688960;mso-width-relative:page;mso-height-relative:page;" filled="f" stroked="f" coordsize="21600,21600" o:gfxdata="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5Vhs/2QAAAAkBAAAPAAAAAAAAAAEAIAAAACIAAABkcnMvZG93bnJldi54bWxQSwEC&#10;FAAUAAAACACHTuJAiTn2jboBAABK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SimSun" w:cs="Arial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Ma Kok Weng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1378585</wp:posOffset>
                </wp:positionV>
                <wp:extent cx="1363980" cy="344805"/>
                <wp:effectExtent l="0" t="0" r="0" b="0"/>
                <wp:wrapNone/>
                <wp:docPr id="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i/>
                                <w:iCs/>
                                <w:color w:val="969696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969696"/>
                                <w:sz w:val="30"/>
                                <w:szCs w:val="30"/>
                                <w:lang w:val="en-US" w:eastAsia="zh-CN"/>
                              </w:rPr>
                              <w:t>Ma Kok Weng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53.75pt;margin-top:108.55pt;height:27.15pt;width:107.4pt;z-index:251661312;mso-width-relative:page;mso-height-relative:page;" filled="f" stroked="f" coordsize="21600,21600" o:gfxdata="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nLQPtoAAAAMAQAADwAAAAAAAAABACAAAAAiAAAAZHJzL2Rvd25yZXYueG1sUEsB&#10;AhQAFAAAAAgAh07iQLiuG3S6AQAAS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i/>
                          <w:iCs/>
                          <w:color w:val="969696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969696"/>
                          <w:sz w:val="30"/>
                          <w:szCs w:val="30"/>
                          <w:lang w:val="en-US" w:eastAsia="zh-CN"/>
                        </w:rPr>
                        <w:t>Ma Kok Weng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887730</wp:posOffset>
                </wp:positionV>
                <wp:extent cx="2268220" cy="447040"/>
                <wp:effectExtent l="0" t="0" r="0" b="0"/>
                <wp:wrapNone/>
                <wp:docPr id="3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3333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b/>
                                <w:bCs/>
                                <w:color w:val="333333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89.1pt;margin-top:69.9pt;height:35.2pt;width:178.6pt;z-index:251660288;mso-width-relative:page;mso-height-relative:page;" filled="f" stroked="f" coordsize="21600,21600" o:gfxdata="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jhyU9oAAAAMAQAADwAAAAAAAAABACAAAAAiAAAAZHJzL2Rvd25yZXYueG1sUEsB&#10;AhQAFAAAAAgAh07iQOuFoOS6AQAAS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333333"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b/>
                          <w:bCs/>
                          <w:color w:val="333333"/>
                          <w:sz w:val="40"/>
                          <w:szCs w:val="40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7000875</wp:posOffset>
                </wp:positionV>
                <wp:extent cx="3726815" cy="635"/>
                <wp:effectExtent l="0" t="0" r="0" b="0"/>
                <wp:wrapNone/>
                <wp:docPr id="4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81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05.1pt;margin-top:551.25pt;height:0.05pt;width:293.45pt;z-index:251710464;mso-width-relative:page;mso-height-relative:page;" filled="f" stroked="t" coordsize="21600,21600" o:gfxdata="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W6BF9kAAAANAQAADwAAAAAAAAABACAA&#10;AAAiAAAAZHJzL2Rvd25yZXYueG1sUEsBAhQAFAAAAAgAh07iQN9/ROTTAQAAkAMAAA4AAAAAAAAA&#10;AQAgAAAAKAEAAGRycy9lMm9Eb2MueG1sUEsFBgAAAAAGAAYAWQEAAG0FAAAAAA==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8211185</wp:posOffset>
                </wp:positionV>
                <wp:extent cx="3498215" cy="635"/>
                <wp:effectExtent l="0" t="0" r="0" b="0"/>
                <wp:wrapNone/>
                <wp:docPr id="47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21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23.9pt;margin-top:646.55pt;height:0.05pt;width:275.45pt;z-index:251715584;mso-width-relative:page;mso-height-relative:page;" filled="f" stroked="t" coordsize="21600,21600" o:gfxdata="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Rj2J2QAAAA0BAAAPAAAAAAAAAAEA&#10;IAAAACIAAABkcnMvZG93bnJldi54bWxQSwECFAAUAAAACACHTuJAdSWCL9UBAACQAwAADgAAAAAA&#10;AAABACAAAAAoAQAAZHJzL2Uyb0RvYy54bWxQSwUGAAAAAAYABgBZAQAAbwUAAAAA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8015605</wp:posOffset>
                </wp:positionV>
                <wp:extent cx="1128395" cy="344805"/>
                <wp:effectExtent l="0" t="0" r="0" b="0"/>
                <wp:wrapNone/>
                <wp:docPr id="48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ascii="Arial" w:hAnsi="Arial" w:eastAsia="Gautami-Bold" w:cs="Arial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color w:val="333333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14.05pt;margin-top:631.15pt;height:27.15pt;width:88.85pt;z-index:251716608;mso-width-relative:page;mso-height-relative:page;" filled="f" stroked="f" coordsize="21600,21600" o:gfxdata="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fGJPNoA&#10;AAANAQAADwAAAAAAAAABACAAAAAiAAAAZHJzL2Rvd25yZXYueG1sUEsBAhQAFAAAAAgAh07iQIYF&#10;DG6rAQAAN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ascii="Arial" w:hAnsi="Arial" w:eastAsia="Gautami-Bold" w:cs="Arial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333333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996950</wp:posOffset>
                </wp:positionV>
                <wp:extent cx="3509010" cy="635"/>
                <wp:effectExtent l="0" t="0" r="0" b="0"/>
                <wp:wrapNone/>
                <wp:docPr id="37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0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22.25pt;margin-top:78.5pt;height:0.05pt;width:276.3pt;z-index:251696128;mso-width-relative:page;mso-height-relative:page;" filled="f" stroked="t" coordsize="21600,21600" o:gfxdata="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0Cyv2AAAAAsBAAAPAAAAAAAAAAEAIAAA&#10;ACIAAABkcnMvZG93bnJldi54bWxQSwECFAAUAAAACACHTuJAa3DmHtMBAACQAwAADgAAAAAAAAAB&#10;ACAAAAAnAQAAZHJzL2Uyb0RvYy54bWxQSwUGAAAAAAYABgBZAQAAbAUAAAAA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800100</wp:posOffset>
                </wp:positionV>
                <wp:extent cx="1249045" cy="344805"/>
                <wp:effectExtent l="0" t="0" r="0" b="0"/>
                <wp:wrapNone/>
                <wp:docPr id="38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eastAsia="Gautami-Bold" w:cs="Arial"/>
                                <w:b/>
                                <w:color w:val="auto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13.35pt;margin-top:63pt;height:27.15pt;width:98.35pt;z-index:251697152;mso-width-relative:page;mso-height-relative:page;" filled="f" stroked="f" coordsize="21600,21600" o:gfxdata="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o33V72QAA&#10;AAsBAAAPAAAAAAAAAAEAIAAAACIAAABkcnMvZG93bnJldi54bWxQSwECFAAUAAAACACHTuJA2rLe&#10;VasBAAA0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ascii="Arial" w:hAnsi="Arial" w:eastAsia="Microsoft YaHei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eastAsia="Gautami-Bold" w:cs="Arial"/>
                          <w:b/>
                          <w:color w:val="auto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1212850</wp:posOffset>
                </wp:positionV>
                <wp:extent cx="3477260" cy="2614295"/>
                <wp:effectExtent l="0" t="0" r="0" b="0"/>
                <wp:wrapNone/>
                <wp:docPr id="3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60" cy="261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Primary School: SJK(C) Kuo Min</w:t>
                            </w: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Secondary School: Zenith International School</w:t>
                            </w: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University</w:t>
                            </w: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Xiamen University Malaysia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13.4pt;margin-top:95.5pt;height:205.85pt;width:273.8pt;z-index:251698176;mso-width-relative:page;mso-height-relative:page;" filled="f" stroked="f" coordsize="21600,21600" o:gfxdata="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u7gTZAAAACwEAAA8AAAAAAAAAAQAgAAAAIgAAAGRycy9kb3ducmV2LnhtbFBL&#10;AQIUABQAAAAIAIdO4kBoHtqdvAEAAEw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Primary School: SJK(C) Kuo Min</w:t>
                      </w: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Secondary School: Zenith International School</w:t>
                      </w: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>University</w:t>
                      </w: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:</w:t>
                      </w:r>
                      <w:r>
                        <w:rPr>
                          <w:rFonts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Xiamen University Malaysia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4485640</wp:posOffset>
                </wp:positionV>
                <wp:extent cx="2250440" cy="635"/>
                <wp:effectExtent l="0" t="0" r="0" b="0"/>
                <wp:wrapNone/>
                <wp:docPr id="40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44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321.3pt;margin-top:353.2pt;height:0.05pt;width:177.2pt;z-index:251701248;mso-width-relative:page;mso-height-relative:page;" filled="f" stroked="t" coordsize="21600,21600" o:gfxdata="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ubGLdkAAAALAQAADwAAAAAAAAABACAA&#10;AAAiAAAAZHJzL2Rvd25yZXYueG1sUEsBAhQAFAAAAAgAh07iQMv29prTAQAAkAMAAA4AAAAAAAAA&#10;AQAgAAAAKAEAAGRycy9lMm9Eb2MueG1sUEsFBgAAAAAGAAYAWQEAAG0FAAAAAA==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4289425</wp:posOffset>
                </wp:positionV>
                <wp:extent cx="2461895" cy="344805"/>
                <wp:effectExtent l="0" t="0" r="0" b="0"/>
                <wp:wrapNone/>
                <wp:docPr id="4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ascii="Arial" w:hAnsi="Arial" w:eastAsia="Gautami-Bold" w:cs="Arial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color w:val="333333"/>
                                <w:sz w:val="32"/>
                                <w:szCs w:val="32"/>
                              </w:rPr>
                              <w:t>CAMPUS</w:t>
                            </w:r>
                            <w:r>
                              <w:rPr>
                                <w:rFonts w:ascii="Arial" w:hAnsi="Arial" w:eastAsia="Gautami-Bold" w:cs="Arial"/>
                                <w:b/>
                                <w:color w:val="333333"/>
                                <w:sz w:val="32"/>
                                <w:szCs w:val="32"/>
                              </w:rPr>
                              <w:t xml:space="preserve"> EXPERIENCES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13.25pt;margin-top:337.75pt;height:27.15pt;width:193.85pt;z-index:251702272;mso-width-relative:page;mso-height-relative:page;" filled="f" stroked="f" coordsize="21600,21600" o:gfxdata="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IrnQ92gAA&#10;AAsBAAAPAAAAAAAAAAEAIAAAACIAAABkcnMvZG93bnJldi54bWxQSwECFAAUAAAACACHTuJA5kWq&#10;UKoBAAA0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ascii="Arial" w:hAnsi="Arial" w:eastAsia="Gautami-Bold" w:cs="Arial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333333"/>
                          <w:sz w:val="32"/>
                          <w:szCs w:val="32"/>
                        </w:rPr>
                        <w:t>CAMPUS</w:t>
                      </w:r>
                      <w:r>
                        <w:rPr>
                          <w:rFonts w:ascii="Arial" w:hAnsi="Arial" w:eastAsia="Gautami-Bold" w:cs="Arial"/>
                          <w:b/>
                          <w:color w:val="333333"/>
                          <w:sz w:val="32"/>
                          <w:szCs w:val="32"/>
                        </w:rPr>
                        <w:t xml:space="preserve"> EXPERIENCES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5200015</wp:posOffset>
                </wp:positionV>
                <wp:extent cx="36195" cy="36195"/>
                <wp:effectExtent l="0" t="0" r="9525" b="9525"/>
                <wp:wrapNone/>
                <wp:docPr id="45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57" o:spid="_x0000_s1026" o:spt="3" type="#_x0000_t3" style="position:absolute;left:0pt;margin-left:146.8pt;margin-top:409.45pt;height:2.85pt;width:2.85pt;z-index:251706368;mso-width-relative:page;mso-height-relative:page;" fillcolor="#C0C0C0" filled="t" stroked="f" coordsize="21600,21600" o:gfxdata="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ggVo9wAAAALAQAADwAA&#10;AAAAAAABACAAAAAiAAAAZHJzL2Rvd25yZXYueG1sUEsBAhQAFAAAAAgAh07iQGs7iCagAQAAIQMA&#10;AA4AAAAAAAAAAQAgAAAAKwEAAGRycy9lMm9Eb2MueG1sUEsFBgAAAAAGAAYAWQEAAD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5122545</wp:posOffset>
                </wp:positionV>
                <wp:extent cx="4033520" cy="1016000"/>
                <wp:effectExtent l="0" t="0" r="0" b="0"/>
                <wp:wrapNone/>
                <wp:docPr id="4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52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MY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  <w:t xml:space="preserve">I </w:t>
                            </w: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am a student in Xiamen University Malaysia. I am taking computer Science as my course. In my course, i studied calculus, linear algebra, TITAS, constitution of Malaysia, introduction to computer science and c program</w:t>
                            </w:r>
                            <w:r>
                              <w:rPr>
                                <w:rFonts w:hint="default" w:ascii="Arial" w:hAnsi="Arial" w:eastAsia="FZLTXHK" w:cs="Arial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MY" w:eastAsia="zh-CN"/>
                              </w:rPr>
                              <w:t xml:space="preserve"> for my first semester.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56.25pt;margin-top:403.35pt;height:80pt;width:317.6pt;z-index:251705344;mso-width-relative:page;mso-height-relative:page;" filled="f" stroked="f" coordsize="21600,21600" o:gfxdata="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LJzW2QAA&#10;AAsBAAAPAAAAAAAAAAEAIAAAACIAAABkcnMvZG93bnJldi54bWxQSwECFAAUAAAACACHTuJA/c89&#10;y6sBAAA1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MY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</w:rPr>
                        <w:t xml:space="preserve">I </w:t>
                      </w: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US" w:eastAsia="zh-CN"/>
                        </w:rPr>
                        <w:t>am a student in Xiamen University Malaysia. I am taking computer Science as my course. In my course, i studied calculus, linear algebra, TITAS, constitution of Malaysia, introduction to computer science and c program</w:t>
                      </w:r>
                      <w:r>
                        <w:rPr>
                          <w:rFonts w:hint="default" w:ascii="Arial" w:hAnsi="Arial" w:eastAsia="FZLTXHK" w:cs="Arial"/>
                          <w:b/>
                          <w:bCs/>
                          <w:color w:val="auto"/>
                          <w:sz w:val="15"/>
                          <w:szCs w:val="15"/>
                          <w:lang w:val="en-MY" w:eastAsia="zh-CN"/>
                        </w:rPr>
                        <w:t xml:space="preserve"> for my first semester.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4839970</wp:posOffset>
                </wp:positionV>
                <wp:extent cx="273685" cy="171450"/>
                <wp:effectExtent l="0" t="0" r="635" b="11430"/>
                <wp:wrapNone/>
                <wp:docPr id="43" name="矩形 55" descr="未标题-1-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171450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alt="未标题-1-11" style="position:absolute;left:0pt;margin-left:122.9pt;margin-top:381.1pt;height:13.5pt;width:21.55pt;z-index:251704320;mso-width-relative:page;mso-height-relative:page;" filled="t" stroked="f" coordsize="21600,21600" o:gfxdata="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">
                <v:fill type="frame" on="t" focussize="0,0" recolor="t" r:id="rId7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4754245</wp:posOffset>
                </wp:positionV>
                <wp:extent cx="4818380" cy="1590675"/>
                <wp:effectExtent l="7620" t="0" r="20320" b="17145"/>
                <wp:wrapNone/>
                <wp:docPr id="42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380" cy="15906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DDDDD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114.55pt;margin-top:374.35pt;height:125.25pt;width:379.4pt;z-index:251703296;mso-width-relative:page;mso-height-relative:page;" filled="f" stroked="t" coordsize="21600,21600" o:gfxdata="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76ER&#10;2AAAAAsBAAAPAAAAAAAAAAEAIAAAACIAAABkcnMvZG93bnJldi54bWxQSwECFAAUAAAACACHTuJA&#10;TKP/eugBAAC5AwAADgAAAAAAAAABACAAAAAnAQAAZHJzL2Uyb0RvYy54bWxQSwUGAAAAAAYABgBZ&#10;AQAAgQUAAAAA&#10;">
                <v:fill on="f" focussize="0,0"/>
                <v:stroke weight="1.25pt" color="#DDDDDD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347980</wp:posOffset>
                </wp:positionV>
                <wp:extent cx="805180" cy="176530"/>
                <wp:effectExtent l="0" t="0" r="0" b="0"/>
                <wp:wrapNone/>
                <wp:docPr id="3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016-3076574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9.2pt;margin-top:27.4pt;height:13.9pt;width:63.4pt;z-index:251694080;mso-width-relative:page;mso-height-relative:page;" filled="f" stroked="f" coordsize="21600,21600" o:gfxdata="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vQcA9kAAAAJ&#10;AQAADwAAAAAAAAABACAAAAAiAAAAZHJzL2Rvd25yZXYueG1sUEsBAhQAFAAAAAgAh07iQL/DRDOp&#10;AQAAM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SimSun" w:cs="Arial"/>
                          <w:b/>
                          <w:bCs/>
                          <w:color w:val="auto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auto"/>
                          <w:sz w:val="13"/>
                          <w:szCs w:val="13"/>
                          <w:lang w:val="en-US" w:eastAsia="zh-CN"/>
                        </w:rPr>
                        <w:t>016-3076574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327660</wp:posOffset>
                </wp:positionV>
                <wp:extent cx="228600" cy="228600"/>
                <wp:effectExtent l="0" t="0" r="0" b="0"/>
                <wp:wrapNone/>
                <wp:docPr id="31" name="矩形 33" descr="未标题-1-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alt="未标题-1-07" style="position:absolute;left:0pt;margin-left:115.45pt;margin-top:25.8pt;height:18pt;width:18pt;z-index:251685888;mso-width-relative:page;mso-height-relative:page;" filled="t" stroked="f" coordsize="21600,21600" o:gfxdata="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">
                <v:fill type="frame" on="t" focussize="0,0" recolor="t" r:id="rId8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-72390</wp:posOffset>
                </wp:positionV>
                <wp:extent cx="228600" cy="228600"/>
                <wp:effectExtent l="0" t="0" r="0" b="0"/>
                <wp:wrapNone/>
                <wp:docPr id="27" name="矩形 33" descr="未标题-1-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alt="未标题-1-02" style="position:absolute;left:0pt;margin-left:115.45pt;margin-top:-5.7pt;height:18pt;width:18pt;z-index:251681792;mso-width-relative:page;mso-height-relative:page;" filled="t" stroked="f" coordsize="21600,21600" o:gfxdata="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">
                <v:fill type="frame" on="t" focussize="0,0" recolor="t" r:id="rId9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-46355</wp:posOffset>
                </wp:positionV>
                <wp:extent cx="261620" cy="176530"/>
                <wp:effectExtent l="0" t="0" r="0" b="0"/>
                <wp:wrapNone/>
                <wp:docPr id="3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SimSun" w:cs="Arial"/>
                                <w:color w:val="969696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SimSun" w:cs="Arial"/>
                                <w:b/>
                                <w:bCs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Male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9.2pt;margin-top:-3.65pt;height:13.9pt;width:20.6pt;z-index:251687936;mso-width-relative:page;mso-height-relative:page;" filled="f" stroked="f" coordsize="21600,21600" o:gfxdata="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91xb2QAAAAkBAAAPAAAAAAAAAAEAIAAAACIAAABkcnMvZG93bnJldi54bWxQSwEC&#10;FAAUAAAACACHTuJAnYXeAroBAABK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Arial" w:hAnsi="Arial" w:eastAsia="SimSun" w:cs="Arial"/>
                          <w:color w:val="969696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SimSun" w:cs="Arial"/>
                          <w:b/>
                          <w:bCs/>
                          <w:color w:val="auto"/>
                          <w:sz w:val="13"/>
                          <w:szCs w:val="13"/>
                          <w:lang w:val="en-US" w:eastAsia="zh-CN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8153400</wp:posOffset>
                </wp:positionV>
                <wp:extent cx="747395" cy="747395"/>
                <wp:effectExtent l="0" t="0" r="14605" b="14605"/>
                <wp:wrapNone/>
                <wp:docPr id="24" name="矩形 25" descr="未标题-1-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47395"/>
                        </a:xfrm>
                        <a:prstGeom prst="rect">
                          <a:avLst/>
                        </a:prstGeom>
                        <a:blipFill rotWithShape="0"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alt="未标题-1-10" style="position:absolute;left:0pt;margin-left:-32.2pt;margin-top:642pt;height:58.85pt;width:58.85pt;z-index:251675648;mso-width-relative:page;mso-height-relative:page;" filled="t" stroked="f" coordsize="21600,21600" o:gfxdata="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">
                <v:fill type="frame" on="t" focussize="0,0" recolor="t" r:id="rId1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6835775</wp:posOffset>
                </wp:positionV>
                <wp:extent cx="747395" cy="747395"/>
                <wp:effectExtent l="0" t="0" r="14605" b="14605"/>
                <wp:wrapNone/>
                <wp:docPr id="23" name="矩形 25" descr="未标题-1-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47395"/>
                        </a:xfrm>
                        <a:prstGeom prst="rect">
                          <a:avLst/>
                        </a:prstGeom>
                        <a:blipFill rotWithShape="0"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alt="未标题-1-11" style="position:absolute;left:0pt;margin-left:-32.2pt;margin-top:538.25pt;height:58.85pt;width:58.85pt;z-index:251674624;mso-width-relative:page;mso-height-relative:page;" filled="t" stroked="f" coordsize="21600,21600" o:gfxdata="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">
                <v:fill type="frame" on="t" focussize="0,0" recolor="t" r:id="rId11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5520055</wp:posOffset>
                </wp:positionV>
                <wp:extent cx="747395" cy="747395"/>
                <wp:effectExtent l="0" t="0" r="14605" b="14605"/>
                <wp:wrapNone/>
                <wp:docPr id="22" name="矩形 25" descr="未标题-1-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47395"/>
                        </a:xfrm>
                        <a:prstGeom prst="rect">
                          <a:avLst/>
                        </a:prstGeom>
                        <a:blipFill rotWithShape="0"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alt="未标题-1-09" style="position:absolute;left:0pt;margin-left:-32.2pt;margin-top:434.65pt;height:58.85pt;width:58.85pt;z-index:251673600;mso-width-relative:page;mso-height-relative:page;" filled="t" stroked="f" coordsize="21600,21600" o:gfxdata="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">
                <v:fill type="frame" on="t" focussize="0,0" recolor="t" r:id="rId12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4812030</wp:posOffset>
                </wp:positionV>
                <wp:extent cx="831215" cy="427355"/>
                <wp:effectExtent l="0" t="0" r="0" b="0"/>
                <wp:wrapNone/>
                <wp:docPr id="2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Kalinga" w:hAnsi="Kalinga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alinga" w:hAnsi="Kalinga" w:eastAsia="Kalinga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“You can find</w:t>
                            </w:r>
                            <w:r>
                              <w:rPr>
                                <w:rFonts w:hint="eastAsia" w:ascii="Kalinga" w:hAnsi="Kalinga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alinga" w:hAnsi="Kalinga" w:eastAsia="Kalinga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me here”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文本框 48" o:spid="_x0000_s1026" o:spt="1" style="position:absolute;left:0pt;margin-left:-35.5pt;margin-top:378.9pt;height:33.65pt;width:65.45pt;z-index:251672576;mso-width-relative:page;mso-height-relative:page;" filled="f" stroked="f" coordsize="21600,21600" o:gfxdata="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RQJPdsAAAAKAQAA&#10;DwAAAAAAAAABACAAAAAiAAAAZHJzL2Rvd25yZXYueG1sUEsBAhQAFAAAAAgAh07iQBgMnkmkAQAA&#10;K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Kalinga" w:hAnsi="Kalinga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Kalinga" w:hAnsi="Kalinga" w:eastAsia="Kalinga"/>
                          <w:b/>
                          <w:bCs/>
                          <w:color w:val="auto"/>
                          <w:sz w:val="16"/>
                          <w:szCs w:val="16"/>
                        </w:rPr>
                        <w:t>“You can find</w:t>
                      </w:r>
                      <w:r>
                        <w:rPr>
                          <w:rFonts w:hint="eastAsia" w:ascii="Kalinga" w:hAnsi="Kalinga"/>
                          <w:b/>
                          <w:bCs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Kalinga" w:hAnsi="Kalinga" w:eastAsia="Kalinga"/>
                          <w:b/>
                          <w:bCs/>
                          <w:color w:val="auto"/>
                          <w:sz w:val="16"/>
                          <w:szCs w:val="16"/>
                        </w:rPr>
                        <w:t>me here”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4378960</wp:posOffset>
                </wp:positionV>
                <wp:extent cx="695325" cy="282575"/>
                <wp:effectExtent l="0" t="0" r="0" b="0"/>
                <wp:wrapNone/>
                <wp:docPr id="2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SOCIAL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27.3pt;margin-top:344.8pt;height:22.25pt;width:54.75pt;z-index:251671552;mso-width-relative:page;mso-height-relative:page;" filled="f" stroked="f" coordsize="21600,21600" o:gfxdata="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Y0wdg2gAA&#10;AAoBAAAPAAAAAAAAAAEAIAAAACIAAABkcnMvZG93bnJldi54bWxQSwECFAAUAAAACACHTuJAAlP9&#10;YqoBAAAz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ascii="Arial" w:hAnsi="Arial" w:eastAsia="Microsoft YaHei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4741545</wp:posOffset>
                </wp:positionV>
                <wp:extent cx="1163320" cy="635"/>
                <wp:effectExtent l="0" t="0" r="0" b="0"/>
                <wp:wrapNone/>
                <wp:docPr id="19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46.7pt;margin-top:373.35pt;height:0.05pt;width:91.6pt;z-index:251670528;mso-width-relative:page;mso-height-relative:page;" filled="f" stroked="t" coordsize="21600,21600" o:gfxdata="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m59Ev2AAAAAoBAAAPAAAAAAAAAAEAIAAA&#10;ACIAAABkcnMvZG93bnJldi54bWxQSwECFAAUAAAACACHTuJA6zSE9tMBAACQAwAADgAAAAAAAAAB&#10;ACAAAAAnAQAAZHJzL2Uyb0RvYy54bWxQSwUGAAAAAAYABgBZAQAAbAUAAAAA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2388870</wp:posOffset>
                </wp:positionV>
                <wp:extent cx="1163320" cy="635"/>
                <wp:effectExtent l="0" t="0" r="0" b="0"/>
                <wp:wrapNone/>
                <wp:docPr id="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46.7pt;margin-top:188.1pt;height:0.05pt;width:91.6pt;z-index:251662336;mso-width-relative:page;mso-height-relative:page;" filled="f" stroked="t" coordsize="21600,21600" o:gfxdata="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nJBKPYAAAACgEAAA8AAAAAAAAAAQAgAAAA&#10;IgAAAGRycy9kb3ducmV2LnhtbFBLAQIUABQAAAAIAIdO4kCBeGKn0gEAAI8DAAAOAAAAAAAAAAEA&#10;IAAAACcBAABkcnMvZTJvRG9jLnhtbFBLBQYAAAAABgAGAFkBAABrBQAAAAA=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2025650</wp:posOffset>
                </wp:positionV>
                <wp:extent cx="643890" cy="282575"/>
                <wp:effectExtent l="0" t="0" r="0" b="0"/>
                <wp:wrapNone/>
                <wp:docPr id="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utlineLvl w:val="0"/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26.15pt;margin-top:159.5pt;height:22.25pt;width:50.7pt;z-index:251663360;mso-width-relative:page;mso-height-relative:page;" filled="f" stroked="f" coordsize="21600,21600" o:gfxdata="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sWv9XZAAAA&#10;CgEAAA8AAAAAAAAAAQAgAAAAIgAAAGRycy9kb3ducmV2LnhtbFBLAQIUABQAAAAIAIdO4kBv2B3D&#10;qgEAADI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outlineLvl w:val="0"/>
                        <w:rPr>
                          <w:rFonts w:hint="eastAsia" w:ascii="Arial" w:hAnsi="Arial" w:eastAsia="Microsoft YaHei" w:cs="Arial"/>
                          <w:b/>
                          <w:bCs/>
                          <w:color w:val="333333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333333"/>
                          <w:sz w:val="28"/>
                          <w:szCs w:val="28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3881755</wp:posOffset>
                </wp:positionV>
                <wp:extent cx="1748790" cy="95250"/>
                <wp:effectExtent l="4445" t="4445" r="14605" b="6985"/>
                <wp:wrapNone/>
                <wp:docPr id="1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95250"/>
                          <a:chOff x="0" y="0"/>
                          <a:chExt cx="2754" cy="150"/>
                        </a:xfrm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0" y="0"/>
                            <a:ext cx="2755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7" name="矩形 10"/>
                        <wps:cNvSpPr/>
                        <wps:spPr>
                          <a:xfrm>
                            <a:off x="3" y="0"/>
                            <a:ext cx="2289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9.55pt;margin-top:305.65pt;height:7.5pt;width:137.7pt;z-index:251669504;mso-width-relative:page;mso-height-relative:page;" coordsize="2754,150" o:gfxdata="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XU+I2gAAAAwBAAAPAAAAAAAAAAEAIAAAACIAAABkcnMvZG93bnJldi54bWxQSwEC&#10;FAAUAAAACACHTuJAlRIooWQCAAD8BgAADgAAAAAAAAABACAAAAApAQAAZHJzL2Uyb0RvYy54bWxQ&#10;SwUGAAAAAAYABgBZAQAA/wUAAAAA&#10;">
                <o:lock v:ext="edit" aspectratio="f"/>
                <v:rect id="矩形 10" o:spid="_x0000_s1026" o:spt="1" style="position:absolute;left:0;top:0;height:150;width:2755;" filled="f" stroked="t" coordsize="21600,21600" o:gfxdata="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QgV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" joinstyle="miter"/>
                  <v:imagedata o:title=""/>
                  <o:lock v:ext="edit" aspectratio="f"/>
                </v:rect>
                <v:rect id="矩形 10" o:spid="_x0000_s1026" o:spt="1" style="position:absolute;left:3;top:0;height:150;width:2289;" filled="f" stroked="t" coordsize="21600,21600" o:gfxdata="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Ua2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80808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3367405</wp:posOffset>
                </wp:positionV>
                <wp:extent cx="1748790" cy="95250"/>
                <wp:effectExtent l="4445" t="4445" r="14605" b="6985"/>
                <wp:wrapNone/>
                <wp:docPr id="14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95250"/>
                          <a:chOff x="0" y="0"/>
                          <a:chExt cx="2754" cy="150"/>
                        </a:xfrm>
                      </wpg:grpSpPr>
                      <wps:wsp>
                        <wps:cNvPr id="12" name="矩形 10"/>
                        <wps:cNvSpPr/>
                        <wps:spPr>
                          <a:xfrm>
                            <a:off x="0" y="0"/>
                            <a:ext cx="2755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3" name="矩形 10"/>
                        <wps:cNvSpPr/>
                        <wps:spPr>
                          <a:xfrm>
                            <a:off x="3" y="0"/>
                            <a:ext cx="2289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9.55pt;margin-top:265.15pt;height:7.5pt;width:137.7pt;z-index:251667456;mso-width-relative:page;mso-height-relative:page;" coordsize="2754,150" o:gfxdata="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4oXS2wAAAAwBAAAPAAAAAAAAAAEAIAAAACIAAABkcnMvZG93bnJldi54bWxQSwEC&#10;FAAUAAAACACHTuJA3eaQFmMCAAD8BgAADgAAAAAAAAABACAAAAAqAQAAZHJzL2Uyb0RvYy54bWxQ&#10;SwUGAAAAAAYABgBZAQAA/wUAAAAA&#10;">
                <o:lock v:ext="edit" aspectratio="f"/>
                <v:rect id="矩形 10" o:spid="_x0000_s1026" o:spt="1" style="position:absolute;left:0;top:0;height:150;width:2755;" filled="f" stroked="t" coordsize="21600,21600" o:gfxdata="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Jg4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808080" joinstyle="miter"/>
                  <v:imagedata o:title=""/>
                  <o:lock v:ext="edit" aspectratio="f"/>
                </v:rect>
                <v:rect id="矩形 10" o:spid="_x0000_s1026" o:spt="1" style="position:absolute;left:3;top:0;height:150;width:2289;" filled="f" stroked="t" coordsize="21600,21600" o:gfxdata="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aqu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80808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2830195</wp:posOffset>
                </wp:positionV>
                <wp:extent cx="1748790" cy="95250"/>
                <wp:effectExtent l="4445" t="4445" r="14605" b="6985"/>
                <wp:wrapNone/>
                <wp:docPr id="10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95250"/>
                          <a:chOff x="0" y="0"/>
                          <a:chExt cx="2754" cy="150"/>
                        </a:xfrm>
                      </wpg:grpSpPr>
                      <wps:wsp>
                        <wps:cNvPr id="8" name="矩形 10"/>
                        <wps:cNvSpPr/>
                        <wps:spPr>
                          <a:xfrm>
                            <a:off x="0" y="0"/>
                            <a:ext cx="2755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9" name="矩形 10"/>
                        <wps:cNvSpPr/>
                        <wps:spPr>
                          <a:xfrm>
                            <a:off x="3" y="0"/>
                            <a:ext cx="2289" cy="150"/>
                          </a:xfrm>
                          <a:prstGeom prst="rect">
                            <a:avLst/>
                          </a:prstGeom>
                          <a:noFill/>
                          <a:ln w="63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9.25pt;margin-top:222.85pt;height:7.5pt;width:137.7pt;z-index:251665408;mso-width-relative:page;mso-height-relative:page;" coordsize="2754,150" o:gfxdata="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zbgIXcAAAADAEAAA8AAAAAAAAAAQAgAAAAIgAAAGRycy9kb3ducmV2&#10;LnhtbFBLAQIUABQAAAAIAIdO4kAnhY3cagIAAPoGAAAOAAAAAAAAAAEAIAAAACsBAABkcnMvZTJv&#10;RG9jLnhtbFBLBQYAAAAABgAGAFkBAAAHBgAAAAA=&#10;">
                <o:lock v:ext="edit" aspectratio="f"/>
                <v:rect id="矩形 10" o:spid="_x0000_s1026" o:spt="1" style="position:absolute;left:0;top:0;height:150;width:2755;" filled="f" stroked="t" coordsize="21600,21600" o:gfxdata="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UdAlLUAAADa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808080" joinstyle="miter"/>
                  <v:imagedata o:title=""/>
                  <o:lock v:ext="edit" aspectratio="f"/>
                </v:rect>
                <v:rect id="矩形 10" o:spid="_x0000_s1026" o:spt="1" style="position:absolute;left:3;top:0;height:150;width:2289;" filled="f" stroked="t" coordsize="21600,21600" o:gfxdata="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gvlD7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80808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-636905</wp:posOffset>
                </wp:positionV>
                <wp:extent cx="1390650" cy="1390650"/>
                <wp:effectExtent l="0" t="0" r="11430" b="11430"/>
                <wp:wrapNone/>
                <wp:docPr id="1" name="椭圆 1" descr="未标题-1-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90650"/>
                        </a:xfrm>
                        <a:prstGeom prst="ellipse">
                          <a:avLst/>
                        </a:prstGeom>
                        <a:blipFill rotWithShape="0"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alt="未标题-1-01" type="#_x0000_t3" style="position:absolute;left:0pt;margin-left:-52.95pt;margin-top:-50.15pt;height:109.5pt;width:109.5pt;z-index:251658240;mso-width-relative:page;mso-height-relative:page;" filled="t" stroked="f" coordsize="21600,21600" o:gfxdata="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">
                <v:fill type="frame" on="t" focussize="0,0" recolor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-960120</wp:posOffset>
                </wp:positionV>
                <wp:extent cx="635" cy="10831830"/>
                <wp:effectExtent l="7620" t="0" r="22225" b="381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83183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9.65pt;margin-top:-75.6pt;height:852.9pt;width:0.05pt;z-index:251659264;mso-width-relative:page;mso-height-relative:page;" filled="f" stroked="t" coordsize="21600,21600" o:gfxdata="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5aWlY2gAAAA0BAAAPAAAAAAAAAAEA&#10;IAAAACIAAABkcnMvZG93bnJldi54bWxQSwECFAAUAAAACACHTuJAEbJS0NQBAACRAwAADgAAAAAA&#10;AAABACAAAAApAQAAZHJzL2Uyb0RvYy54bWxQSwUGAAAAAAYABgBZAQAAbwUAAAAA&#10;">
                <v:fill on="f" focussize="0,0"/>
                <v:stroke weight="1.25pt" color="#C0C0C0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ZLTXHK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autami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1736E"/>
    <w:rsid w:val="001E14A9"/>
    <w:rsid w:val="00A61E8C"/>
    <w:rsid w:val="0BB1736E"/>
    <w:rsid w:val="1106317F"/>
    <w:rsid w:val="1A25345A"/>
    <w:rsid w:val="291C4ACC"/>
    <w:rsid w:val="3E5813D3"/>
    <w:rsid w:val="5B964BBD"/>
    <w:rsid w:val="5E6F75FB"/>
    <w:rsid w:val="64272339"/>
    <w:rsid w:val="722D6CDD"/>
    <w:rsid w:val="7C0C7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%20Kok%20Weng\AppData\Roaming\kingsoft\office6\templates\download\sbzk7hb05P82599\Simple%20Resum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Resume.doc</Template>
  <Pages>1</Pages>
  <Words>0</Words>
  <Characters>0</Characters>
  <Lines>1</Lines>
  <Paragraphs>1</Paragraphs>
  <TotalTime>57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2019-12-22T13:58:00Z</dcterms:created>
  <dc:creator>Ma Kok Weng</dc:creator>
  <cp:lastModifiedBy>Ma Kok Weng</cp:lastModifiedBy>
  <dcterms:modified xsi:type="dcterms:W3CDTF">2019-12-22T15:40:40Z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